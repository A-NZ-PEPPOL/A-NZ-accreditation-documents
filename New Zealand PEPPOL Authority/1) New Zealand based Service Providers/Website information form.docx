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E6" w:rsidRPr="00572749" w:rsidRDefault="007C43FA" w:rsidP="00F3067D">
      <w:pPr>
        <w:pStyle w:val="NoSpacing"/>
      </w:pPr>
      <w:r w:rsidRPr="00572749"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5D6690AC" wp14:editId="42C90288">
            <wp:simplePos x="0" y="0"/>
            <wp:positionH relativeFrom="page">
              <wp:posOffset>4982210</wp:posOffset>
            </wp:positionH>
            <wp:positionV relativeFrom="page">
              <wp:posOffset>297180</wp:posOffset>
            </wp:positionV>
            <wp:extent cx="1882775" cy="739140"/>
            <wp:effectExtent l="0" t="0" r="3175" b="381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BN_Logo_Ma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749"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1101C93F" wp14:editId="0C922372">
            <wp:simplePos x="0" y="0"/>
            <wp:positionH relativeFrom="page">
              <wp:posOffset>899160</wp:posOffset>
            </wp:positionH>
            <wp:positionV relativeFrom="page">
              <wp:posOffset>381000</wp:posOffset>
            </wp:positionV>
            <wp:extent cx="853440" cy="743585"/>
            <wp:effectExtent l="0" t="0" r="381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Invoicing-stacked-te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607931080"/>
          <w:docPartObj>
            <w:docPartGallery w:val="Cover Pages"/>
            <w:docPartUnique/>
          </w:docPartObj>
        </w:sdtPr>
        <w:sdtEndPr/>
        <w:sdtContent>
          <w:r w:rsidR="002567E2" w:rsidRPr="00572749">
            <w:rPr>
              <w:noProof/>
              <w:lang w:eastAsia="en-NZ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D3039D" wp14:editId="713E50D5">
                    <wp:simplePos x="0" y="0"/>
                    <wp:positionH relativeFrom="page">
                      <wp:posOffset>897255</wp:posOffset>
                    </wp:positionH>
                    <wp:positionV relativeFrom="page">
                      <wp:posOffset>9431655</wp:posOffset>
                    </wp:positionV>
                    <wp:extent cx="2361565" cy="65151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56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67E2" w:rsidRPr="002914D1" w:rsidRDefault="00073C1F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 25</w:t>
                                </w:r>
                                <w:r w:rsidR="002567E2" w:rsidRPr="002567E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="002567E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:rsidR="002567E2" w:rsidRPr="002914D1" w:rsidRDefault="002567E2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914D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65pt;margin-top:742.65pt;width:185.95pt;height:51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" filled="f" stroked="f">
                    <v:textbox>
                      <w:txbxContent>
                        <w:p w:rsidR="002567E2" w:rsidRPr="002914D1" w:rsidRDefault="00073C1F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Date 25</w:t>
                          </w:r>
                          <w:r w:rsidR="002567E2" w:rsidRPr="002567E2">
                            <w:rPr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 w:rsidR="002567E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:rsidR="002567E2" w:rsidRPr="002914D1" w:rsidRDefault="002567E2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914D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:rsidR="007C43FA" w:rsidRDefault="007C43FA" w:rsidP="00AE04AE">
      <w:pPr>
        <w:pStyle w:val="Heading1"/>
        <w:rPr>
          <w:sz w:val="44"/>
          <w:szCs w:val="44"/>
        </w:rPr>
      </w:pPr>
    </w:p>
    <w:p w:rsidR="00AE04AE" w:rsidRPr="007C43FA" w:rsidRDefault="007C43FA" w:rsidP="00AE04AE">
      <w:pPr>
        <w:pStyle w:val="Heading1"/>
        <w:rPr>
          <w:sz w:val="44"/>
          <w:szCs w:val="44"/>
        </w:rPr>
      </w:pPr>
      <w:r w:rsidRPr="007C43FA">
        <w:rPr>
          <w:sz w:val="44"/>
          <w:szCs w:val="44"/>
        </w:rPr>
        <w:t xml:space="preserve">NZPEPPOL website- </w:t>
      </w:r>
      <w:r w:rsidR="00AE04AE" w:rsidRPr="007C43FA">
        <w:rPr>
          <w:sz w:val="44"/>
          <w:szCs w:val="44"/>
        </w:rPr>
        <w:t xml:space="preserve">Service Provider information </w:t>
      </w:r>
    </w:p>
    <w:p w:rsidR="007C43FA" w:rsidRPr="00382F60" w:rsidRDefault="007C43FA" w:rsidP="007C43FA">
      <w:pPr>
        <w:rPr>
          <w:sz w:val="24"/>
          <w:szCs w:val="24"/>
        </w:rPr>
      </w:pPr>
      <w:r w:rsidRPr="007C43FA">
        <w:rPr>
          <w:sz w:val="24"/>
          <w:szCs w:val="24"/>
        </w:rPr>
        <w:t>A</w:t>
      </w:r>
      <w:r w:rsidR="00CE7CE7" w:rsidRPr="007C43FA">
        <w:rPr>
          <w:sz w:val="24"/>
          <w:szCs w:val="24"/>
        </w:rPr>
        <w:t xml:space="preserve"> list of accredited Service Providers </w:t>
      </w:r>
      <w:r w:rsidRPr="007C43FA">
        <w:rPr>
          <w:sz w:val="24"/>
          <w:szCs w:val="24"/>
        </w:rPr>
        <w:t>is availab</w:t>
      </w:r>
      <w:bookmarkStart w:id="0" w:name="_GoBack"/>
      <w:bookmarkEnd w:id="0"/>
      <w:r w:rsidRPr="007C43FA">
        <w:rPr>
          <w:sz w:val="24"/>
          <w:szCs w:val="24"/>
        </w:rPr>
        <w:t xml:space="preserve">le </w:t>
      </w:r>
      <w:r w:rsidR="00CE7CE7" w:rsidRPr="007C43FA">
        <w:rPr>
          <w:sz w:val="24"/>
          <w:szCs w:val="24"/>
        </w:rPr>
        <w:t xml:space="preserve">on the NZPEPPOL website. </w:t>
      </w:r>
      <w:r w:rsidRPr="007C43FA">
        <w:rPr>
          <w:sz w:val="24"/>
          <w:szCs w:val="24"/>
        </w:rPr>
        <w:t xml:space="preserve">Following successful completion of the on-boarding process, </w:t>
      </w:r>
      <w:r w:rsidR="00CE7CE7" w:rsidRPr="007C43FA">
        <w:rPr>
          <w:sz w:val="24"/>
          <w:szCs w:val="24"/>
        </w:rPr>
        <w:t xml:space="preserve">what information would you like displayed </w:t>
      </w:r>
      <w:r w:rsidRPr="007C43FA">
        <w:rPr>
          <w:sz w:val="24"/>
          <w:szCs w:val="24"/>
        </w:rPr>
        <w:t>about your organisation</w:t>
      </w:r>
      <w:r w:rsidR="00CE7CE7" w:rsidRPr="007C43FA">
        <w:rPr>
          <w:sz w:val="24"/>
          <w:szCs w:val="24"/>
        </w:rPr>
        <w:t>?</w:t>
      </w:r>
    </w:p>
    <w:tbl>
      <w:tblPr>
        <w:tblStyle w:val="LightShading-Accent1"/>
        <w:tblW w:w="0" w:type="auto"/>
        <w:tblLook w:val="0400" w:firstRow="0" w:lastRow="0" w:firstColumn="0" w:lastColumn="0" w:noHBand="0" w:noVBand="1"/>
      </w:tblPr>
      <w:tblGrid>
        <w:gridCol w:w="2518"/>
        <w:gridCol w:w="6724"/>
      </w:tblGrid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E7CE7" w:rsidRPr="00572749" w:rsidRDefault="00CE7CE7" w:rsidP="007C43FA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 xml:space="preserve">Would you like your organisation listed on </w:t>
            </w:r>
            <w:r w:rsidR="007C43FA">
              <w:rPr>
                <w:b/>
                <w:color w:val="29767B" w:themeColor="accent1" w:themeShade="80"/>
              </w:rPr>
              <w:t xml:space="preserve">the NZPEPPOL </w:t>
            </w:r>
            <w:r w:rsidRPr="00572749">
              <w:rPr>
                <w:b/>
                <w:color w:val="29767B" w:themeColor="accent1" w:themeShade="80"/>
              </w:rPr>
              <w:t>website?</w:t>
            </w:r>
            <w:r w:rsidR="00356F82" w:rsidRPr="00572749">
              <w:rPr>
                <w:b/>
                <w:color w:val="29767B" w:themeColor="accent1" w:themeShade="80"/>
              </w:rPr>
              <w:t>*</w:t>
            </w:r>
          </w:p>
        </w:tc>
        <w:tc>
          <w:tcPr>
            <w:tcW w:w="6724" w:type="dxa"/>
          </w:tcPr>
          <w:p w:rsidR="00CE7CE7" w:rsidRPr="00572749" w:rsidRDefault="003A5C6F" w:rsidP="00572749">
            <w:pPr>
              <w:tabs>
                <w:tab w:val="left" w:pos="813"/>
              </w:tabs>
              <w:spacing w:before="24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-1854030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067D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356F82" w:rsidRPr="00572749">
              <w:rPr>
                <w:color w:val="29767B" w:themeColor="accent1" w:themeShade="80"/>
              </w:rPr>
              <w:t xml:space="preserve"> - Yes, display the following information on the </w:t>
            </w:r>
            <w:r w:rsidR="00572749">
              <w:rPr>
                <w:color w:val="29767B" w:themeColor="accent1" w:themeShade="80"/>
              </w:rPr>
              <w:t xml:space="preserve">NZPEPPOL </w:t>
            </w:r>
            <w:r w:rsidR="00356F82" w:rsidRPr="00572749">
              <w:rPr>
                <w:color w:val="29767B" w:themeColor="accent1" w:themeShade="80"/>
              </w:rPr>
              <w:t>website</w:t>
            </w:r>
          </w:p>
          <w:p w:rsidR="00356F82" w:rsidRPr="00572749" w:rsidRDefault="003A5C6F" w:rsidP="007C43FA">
            <w:pPr>
              <w:tabs>
                <w:tab w:val="left" w:pos="1173"/>
              </w:tabs>
              <w:spacing w:before="24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-209392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067D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7C43FA">
              <w:rPr>
                <w:color w:val="29767B" w:themeColor="accent1" w:themeShade="80"/>
              </w:rPr>
              <w:t xml:space="preserve"> - No,</w:t>
            </w:r>
            <w:r w:rsidR="00356F82" w:rsidRPr="00572749">
              <w:rPr>
                <w:color w:val="29767B" w:themeColor="accent1" w:themeShade="80"/>
              </w:rPr>
              <w:t xml:space="preserve"> I do not want my organisation</w:t>
            </w:r>
            <w:r w:rsidR="007C43FA">
              <w:rPr>
                <w:color w:val="29767B" w:themeColor="accent1" w:themeShade="80"/>
              </w:rPr>
              <w:t xml:space="preserve"> listed</w:t>
            </w:r>
            <w:r w:rsidR="00356F82" w:rsidRPr="00572749">
              <w:rPr>
                <w:color w:val="29767B" w:themeColor="accent1" w:themeShade="80"/>
              </w:rPr>
              <w:t xml:space="preserve"> on </w:t>
            </w:r>
            <w:r w:rsidR="007C43FA">
              <w:rPr>
                <w:color w:val="29767B" w:themeColor="accent1" w:themeShade="80"/>
              </w:rPr>
              <w:t xml:space="preserve">the NZPEPPOL </w:t>
            </w:r>
            <w:r w:rsidR="00356F82" w:rsidRPr="00572749">
              <w:rPr>
                <w:color w:val="29767B" w:themeColor="accent1" w:themeShade="80"/>
              </w:rPr>
              <w:t>website.</w:t>
            </w:r>
          </w:p>
        </w:tc>
      </w:tr>
      <w:tr w:rsidR="00572749" w:rsidRPr="00572749" w:rsidTr="00572749">
        <w:tc>
          <w:tcPr>
            <w:tcW w:w="2518" w:type="dxa"/>
          </w:tcPr>
          <w:p w:rsidR="00CE7CE7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Company name*</w:t>
            </w:r>
          </w:p>
        </w:tc>
        <w:tc>
          <w:tcPr>
            <w:tcW w:w="6724" w:type="dxa"/>
          </w:tcPr>
          <w:p w:rsidR="00CE7CE7" w:rsidRPr="00572749" w:rsidRDefault="00CE7CE7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E7CE7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NZBN*</w:t>
            </w:r>
          </w:p>
        </w:tc>
        <w:tc>
          <w:tcPr>
            <w:tcW w:w="6724" w:type="dxa"/>
          </w:tcPr>
          <w:p w:rsidR="00CE7CE7" w:rsidRPr="00572749" w:rsidRDefault="00CE7CE7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Primary contact*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Email*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Phone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Location (city)*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F3067D" w:rsidRPr="00572749" w:rsidTr="00572749">
        <w:tc>
          <w:tcPr>
            <w:tcW w:w="2518" w:type="dxa"/>
          </w:tcPr>
          <w:p w:rsidR="00F3067D" w:rsidRPr="00572749" w:rsidRDefault="00F3067D" w:rsidP="00572749">
            <w:pPr>
              <w:spacing w:before="240"/>
              <w:rPr>
                <w:b/>
                <w:color w:val="29767B" w:themeColor="accent1" w:themeShade="80"/>
              </w:rPr>
            </w:pPr>
            <w:r>
              <w:rPr>
                <w:b/>
                <w:color w:val="29767B" w:themeColor="accent1" w:themeShade="80"/>
              </w:rPr>
              <w:t>Support hours (NZST)*</w:t>
            </w:r>
          </w:p>
        </w:tc>
        <w:tc>
          <w:tcPr>
            <w:tcW w:w="6724" w:type="dxa"/>
          </w:tcPr>
          <w:p w:rsidR="00F3067D" w:rsidRPr="00572749" w:rsidRDefault="00F3067D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7C43FA" w:rsidP="007C43FA">
            <w:pPr>
              <w:spacing w:before="240"/>
              <w:rPr>
                <w:b/>
                <w:color w:val="29767B" w:themeColor="accent1" w:themeShade="80"/>
              </w:rPr>
            </w:pPr>
            <w:r>
              <w:rPr>
                <w:b/>
                <w:color w:val="29767B" w:themeColor="accent1" w:themeShade="80"/>
              </w:rPr>
              <w:t>Website link to                          e-Invoicing information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Services offered*</w:t>
            </w:r>
          </w:p>
        </w:tc>
        <w:tc>
          <w:tcPr>
            <w:tcW w:w="6724" w:type="dxa"/>
          </w:tcPr>
          <w:p w:rsidR="00157D7A" w:rsidRDefault="003A5C6F" w:rsidP="002F0EF5">
            <w:pPr>
              <w:tabs>
                <w:tab w:val="left" w:pos="1933"/>
              </w:tabs>
              <w:spacing w:before="240"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473634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749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7C43FA">
              <w:rPr>
                <w:color w:val="29767B" w:themeColor="accent1" w:themeShade="80"/>
              </w:rPr>
              <w:t xml:space="preserve"> - Access P</w:t>
            </w:r>
            <w:r w:rsidR="00572749">
              <w:rPr>
                <w:color w:val="29767B" w:themeColor="accent1" w:themeShade="80"/>
              </w:rPr>
              <w:t>oint</w:t>
            </w:r>
            <w:r>
              <w:rPr>
                <w:color w:val="29767B" w:themeColor="accent1" w:themeShade="80"/>
              </w:rPr>
              <w:t xml:space="preserve"> S</w:t>
            </w:r>
            <w:r w:rsidR="002F0EF5">
              <w:rPr>
                <w:color w:val="29767B" w:themeColor="accent1" w:themeShade="80"/>
              </w:rPr>
              <w:t>ervices</w:t>
            </w:r>
          </w:p>
          <w:p w:rsidR="00572749" w:rsidRDefault="003A5C6F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86940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749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572749">
              <w:rPr>
                <w:color w:val="29767B" w:themeColor="accent1" w:themeShade="80"/>
              </w:rPr>
              <w:t xml:space="preserve"> - </w:t>
            </w:r>
            <w:r>
              <w:rPr>
                <w:color w:val="29767B" w:themeColor="accent1" w:themeShade="80"/>
              </w:rPr>
              <w:t>Service Meta</w:t>
            </w:r>
            <w:r w:rsidR="002F0EF5">
              <w:rPr>
                <w:color w:val="29767B" w:themeColor="accent1" w:themeShade="80"/>
              </w:rPr>
              <w:t>data Publishing</w:t>
            </w:r>
          </w:p>
          <w:p w:rsidR="002F0EF5" w:rsidRDefault="003A5C6F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92514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Translation services</w:t>
            </w:r>
          </w:p>
          <w:p w:rsidR="002F0EF5" w:rsidRDefault="003A5C6F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32939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Software integration services</w:t>
            </w:r>
          </w:p>
          <w:p w:rsidR="002F0EF5" w:rsidRDefault="003A5C6F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900321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Online portal</w:t>
            </w:r>
          </w:p>
          <w:p w:rsidR="002F0EF5" w:rsidRPr="00572749" w:rsidRDefault="002F0EF5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F0EF5" w:rsidRDefault="00157D7A" w:rsidP="002F0EF5">
            <w:pPr>
              <w:spacing w:before="240" w:after="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Description</w:t>
            </w:r>
          </w:p>
          <w:p w:rsidR="00157D7A" w:rsidRPr="00572749" w:rsidRDefault="002F0EF5" w:rsidP="002F0EF5">
            <w:pPr>
              <w:rPr>
                <w:b/>
                <w:color w:val="29767B" w:themeColor="accent1" w:themeShade="80"/>
              </w:rPr>
            </w:pPr>
            <w:r w:rsidRPr="002F0EF5">
              <w:rPr>
                <w:color w:val="29767B" w:themeColor="accent1" w:themeShade="80"/>
              </w:rPr>
              <w:t>(</w:t>
            </w:r>
            <w:r>
              <w:rPr>
                <w:color w:val="29767B" w:themeColor="accent1" w:themeShade="80"/>
              </w:rPr>
              <w:t>max 350 characters)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</w:tbl>
    <w:p w:rsidR="00CE7CE7" w:rsidRPr="00572749" w:rsidRDefault="00CE7CE7" w:rsidP="00AE04AE"/>
    <w:sectPr w:rsidR="00CE7CE7" w:rsidRPr="00572749" w:rsidSect="00291E45">
      <w:headerReference w:type="default" r:id="rId11"/>
      <w:footerReference w:type="default" r:id="rId12"/>
      <w:footerReference w:type="first" r:id="rId13"/>
      <w:pgSz w:w="11906" w:h="17338"/>
      <w:pgMar w:top="1440" w:right="1440" w:bottom="1440" w:left="1440" w:header="720" w:footer="34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E45" w:rsidRDefault="00291E45" w:rsidP="00291E45">
      <w:pPr>
        <w:spacing w:after="0" w:line="240" w:lineRule="auto"/>
      </w:pPr>
      <w:r>
        <w:separator/>
      </w:r>
    </w:p>
  </w:endnote>
  <w:endnote w:type="continuationSeparator" w:id="0">
    <w:p w:rsidR="00291E45" w:rsidRDefault="00291E45" w:rsidP="0029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253624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E45" w:rsidRPr="00291E45" w:rsidRDefault="00291E45" w:rsidP="00291E45">
        <w:pPr>
          <w:pStyle w:val="Footer"/>
          <w:jc w:val="right"/>
          <w:rPr>
            <w:color w:val="808080" w:themeColor="background1" w:themeShade="80"/>
          </w:rPr>
        </w:pPr>
        <w:r w:rsidRPr="00291E45">
          <w:rPr>
            <w:noProof/>
            <w:color w:val="808080" w:themeColor="background1" w:themeShade="80"/>
          </w:rPr>
          <w:t xml:space="preserve">               </w:t>
        </w:r>
        <w:sdt>
          <w:sdtPr>
            <w:rPr>
              <w:noProof/>
              <w:color w:val="808080" w:themeColor="background1" w:themeShade="80"/>
            </w:rPr>
            <w:alias w:val="Title"/>
            <w:tag w:val=""/>
            <w:id w:val="-145886919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0EF5">
              <w:rPr>
                <w:noProof/>
                <w:color w:val="808080" w:themeColor="background1" w:themeShade="80"/>
              </w:rPr>
              <w:t xml:space="preserve">Service Provider information for </w:t>
            </w:r>
            <w:r w:rsidR="00382F60">
              <w:rPr>
                <w:noProof/>
                <w:color w:val="808080" w:themeColor="background1" w:themeShade="80"/>
              </w:rPr>
              <w:t xml:space="preserve">NZPEPPOL </w:t>
            </w:r>
            <w:r w:rsidR="002F0EF5">
              <w:rPr>
                <w:noProof/>
                <w:color w:val="808080" w:themeColor="background1" w:themeShade="80"/>
              </w:rPr>
              <w:t>website</w:t>
            </w:r>
          </w:sdtContent>
        </w:sdt>
      </w:p>
    </w:sdtContent>
  </w:sdt>
  <w:p w:rsidR="00291E45" w:rsidRPr="00291E45" w:rsidRDefault="00291E45" w:rsidP="00291E45">
    <w:pPr>
      <w:pStyle w:val="Footer"/>
      <w:jc w:val="right"/>
      <w:rPr>
        <w:color w:val="808080" w:themeColor="background1" w:themeShade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alias w:val="Title"/>
      <w:tag w:val=""/>
      <w:id w:val="13237404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91E45" w:rsidRDefault="00382F60" w:rsidP="00291E45">
        <w:pPr>
          <w:pStyle w:val="Footer"/>
          <w:jc w:val="right"/>
        </w:pPr>
        <w:r>
          <w:rPr>
            <w:color w:val="808080" w:themeColor="background1" w:themeShade="80"/>
          </w:rPr>
          <w:t>Service Provider information for NZPEPPOL website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E45" w:rsidRDefault="00291E45" w:rsidP="00291E45">
      <w:pPr>
        <w:spacing w:after="0" w:line="240" w:lineRule="auto"/>
      </w:pPr>
      <w:r>
        <w:separator/>
      </w:r>
    </w:p>
  </w:footnote>
  <w:footnote w:type="continuationSeparator" w:id="0">
    <w:p w:rsidR="00291E45" w:rsidRDefault="00291E45" w:rsidP="0029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EE4" w:rsidRDefault="00221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97AE3"/>
    <w:multiLevelType w:val="hybridMultilevel"/>
    <w:tmpl w:val="57F0B3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448149"/>
    <w:multiLevelType w:val="hybridMultilevel"/>
    <w:tmpl w:val="C41494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1B89249"/>
    <w:multiLevelType w:val="hybridMultilevel"/>
    <w:tmpl w:val="DC556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69D3445"/>
    <w:multiLevelType w:val="hybridMultilevel"/>
    <w:tmpl w:val="000A88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79D5329"/>
    <w:multiLevelType w:val="hybridMultilevel"/>
    <w:tmpl w:val="BC42A1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64C48C7"/>
    <w:multiLevelType w:val="hybridMultilevel"/>
    <w:tmpl w:val="8F5C5C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16703"/>
    <w:multiLevelType w:val="hybridMultilevel"/>
    <w:tmpl w:val="4BE878D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F534E4"/>
    <w:multiLevelType w:val="hybridMultilevel"/>
    <w:tmpl w:val="EBDAC7F0"/>
    <w:lvl w:ilvl="0" w:tplc="02FCC480">
      <w:numFmt w:val="bullet"/>
      <w:lvlText w:val="•"/>
      <w:lvlJc w:val="left"/>
      <w:pPr>
        <w:ind w:left="1386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8">
    <w:nsid w:val="3FE733F2"/>
    <w:multiLevelType w:val="hybridMultilevel"/>
    <w:tmpl w:val="20C23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41158"/>
    <w:multiLevelType w:val="hybridMultilevel"/>
    <w:tmpl w:val="0AAA98A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7A3B54"/>
    <w:multiLevelType w:val="hybridMultilevel"/>
    <w:tmpl w:val="F8A6893C"/>
    <w:lvl w:ilvl="0" w:tplc="3000F8BE">
      <w:start w:val="1"/>
      <w:numFmt w:val="bullet"/>
      <w:pStyle w:val="Bullet"/>
      <w:lvlText w:val="●"/>
      <w:lvlJc w:val="left"/>
      <w:pPr>
        <w:ind w:left="720" w:hanging="360"/>
      </w:pPr>
      <w:rPr>
        <w:rFonts w:ascii="Arial" w:hAnsi="Arial" w:hint="default"/>
        <w:color w:val="0DB7BB" w:themeColor="accent3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B0169"/>
    <w:multiLevelType w:val="hybridMultilevel"/>
    <w:tmpl w:val="81E489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A419EA"/>
    <w:multiLevelType w:val="hybridMultilevel"/>
    <w:tmpl w:val="A28E985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0018A2"/>
    <w:multiLevelType w:val="hybridMultilevel"/>
    <w:tmpl w:val="67BAD3D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177595"/>
    <w:multiLevelType w:val="hybridMultilevel"/>
    <w:tmpl w:val="3A90F2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61993"/>
    <w:multiLevelType w:val="hybridMultilevel"/>
    <w:tmpl w:val="BE5084B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AC2FDE">
      <w:start w:val="5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30"/>
    <w:rsid w:val="0004103E"/>
    <w:rsid w:val="00073C1F"/>
    <w:rsid w:val="000B6199"/>
    <w:rsid w:val="00157D7A"/>
    <w:rsid w:val="00221EE4"/>
    <w:rsid w:val="00251989"/>
    <w:rsid w:val="002567E2"/>
    <w:rsid w:val="00266B51"/>
    <w:rsid w:val="00291E45"/>
    <w:rsid w:val="002F0EF5"/>
    <w:rsid w:val="002F5483"/>
    <w:rsid w:val="00303499"/>
    <w:rsid w:val="00313CDB"/>
    <w:rsid w:val="00351086"/>
    <w:rsid w:val="00356F82"/>
    <w:rsid w:val="003641E6"/>
    <w:rsid w:val="00382F60"/>
    <w:rsid w:val="00391A02"/>
    <w:rsid w:val="003A5C6F"/>
    <w:rsid w:val="003E3693"/>
    <w:rsid w:val="00412539"/>
    <w:rsid w:val="0047488C"/>
    <w:rsid w:val="004E4927"/>
    <w:rsid w:val="0050442E"/>
    <w:rsid w:val="0056780B"/>
    <w:rsid w:val="00572749"/>
    <w:rsid w:val="005D39FB"/>
    <w:rsid w:val="005E7995"/>
    <w:rsid w:val="005F158F"/>
    <w:rsid w:val="00620A42"/>
    <w:rsid w:val="0062543B"/>
    <w:rsid w:val="006655E7"/>
    <w:rsid w:val="006A2BB2"/>
    <w:rsid w:val="006B32FB"/>
    <w:rsid w:val="007339C2"/>
    <w:rsid w:val="0073534E"/>
    <w:rsid w:val="00777D14"/>
    <w:rsid w:val="00786C46"/>
    <w:rsid w:val="00791A33"/>
    <w:rsid w:val="007C43FA"/>
    <w:rsid w:val="007D4EC3"/>
    <w:rsid w:val="008213FC"/>
    <w:rsid w:val="00886BBA"/>
    <w:rsid w:val="008A69D0"/>
    <w:rsid w:val="008E6C9F"/>
    <w:rsid w:val="00935E6F"/>
    <w:rsid w:val="00950E9E"/>
    <w:rsid w:val="009F1B6B"/>
    <w:rsid w:val="00A6064D"/>
    <w:rsid w:val="00A86C25"/>
    <w:rsid w:val="00A92001"/>
    <w:rsid w:val="00AC494A"/>
    <w:rsid w:val="00AE04AE"/>
    <w:rsid w:val="00B96AE8"/>
    <w:rsid w:val="00BC0746"/>
    <w:rsid w:val="00C51540"/>
    <w:rsid w:val="00CE3444"/>
    <w:rsid w:val="00CE7CE7"/>
    <w:rsid w:val="00D52D0A"/>
    <w:rsid w:val="00D90BDD"/>
    <w:rsid w:val="00DF7D7E"/>
    <w:rsid w:val="00E33E97"/>
    <w:rsid w:val="00E55A11"/>
    <w:rsid w:val="00E8263B"/>
    <w:rsid w:val="00EB4746"/>
    <w:rsid w:val="00EB75F1"/>
    <w:rsid w:val="00F05730"/>
    <w:rsid w:val="00F3067D"/>
    <w:rsid w:val="00F32D14"/>
    <w:rsid w:val="00F43DBF"/>
    <w:rsid w:val="00F57D45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C6F"/>
    <w:pPr>
      <w:outlineLvl w:val="0"/>
    </w:pPr>
    <w:rPr>
      <w:color w:val="BC4D31" w:themeColor="accent4"/>
      <w:sz w:val="48"/>
      <w:szCs w:val="48"/>
      <w:lang w:val="mi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6F"/>
    <w:pPr>
      <w:spacing w:before="480"/>
      <w:outlineLvl w:val="1"/>
    </w:pPr>
    <w:rPr>
      <w:sz w:val="36"/>
      <w:szCs w:val="36"/>
      <w:lang w:val="mi-NZ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3A5C6F"/>
    <w:pPr>
      <w:spacing w:before="600" w:after="24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3A5C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5C6F"/>
  </w:style>
  <w:style w:type="paragraph" w:customStyle="1" w:styleId="Default">
    <w:name w:val="Default"/>
    <w:rsid w:val="00F05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C6F"/>
    <w:rPr>
      <w:color w:val="BC4D31" w:themeColor="accent4"/>
      <w:sz w:val="48"/>
      <w:szCs w:val="48"/>
      <w:lang w:val="mi-NZ"/>
    </w:rPr>
  </w:style>
  <w:style w:type="paragraph" w:styleId="ListParagraph">
    <w:name w:val="List Paragraph"/>
    <w:basedOn w:val="Normal"/>
    <w:uiPriority w:val="34"/>
    <w:qFormat/>
    <w:rsid w:val="00F0573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30"/>
    <w:pPr>
      <w:pBdr>
        <w:bottom w:val="single" w:sz="4" w:space="4" w:color="77CDD2" w:themeColor="accent1"/>
      </w:pBdr>
      <w:spacing w:before="200" w:after="280"/>
      <w:ind w:left="936" w:right="936"/>
    </w:pPr>
    <w:rPr>
      <w:b/>
      <w:bCs/>
      <w:i/>
      <w:iCs/>
      <w:color w:val="77CD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30"/>
    <w:rPr>
      <w:b/>
      <w:bCs/>
      <w:i/>
      <w:iCs/>
      <w:color w:val="77CDD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5C6F"/>
    <w:rPr>
      <w:sz w:val="36"/>
      <w:szCs w:val="36"/>
      <w:lang w:val="mi-NZ"/>
    </w:rPr>
  </w:style>
  <w:style w:type="paragraph" w:styleId="Title">
    <w:name w:val="Title"/>
    <w:basedOn w:val="Normal"/>
    <w:next w:val="Normal"/>
    <w:link w:val="TitleChar"/>
    <w:uiPriority w:val="10"/>
    <w:qFormat/>
    <w:rsid w:val="003A5C6F"/>
    <w:rPr>
      <w:color w:val="BC4D31" w:themeColor="accent4"/>
      <w:sz w:val="70"/>
      <w:szCs w:val="70"/>
      <w:lang w:val="mi-NZ"/>
    </w:rPr>
  </w:style>
  <w:style w:type="character" w:customStyle="1" w:styleId="TitleChar">
    <w:name w:val="Title Char"/>
    <w:basedOn w:val="DefaultParagraphFont"/>
    <w:link w:val="Title"/>
    <w:uiPriority w:val="10"/>
    <w:rsid w:val="003A5C6F"/>
    <w:rPr>
      <w:color w:val="BC4D31" w:themeColor="accent4"/>
      <w:sz w:val="70"/>
      <w:szCs w:val="70"/>
      <w:lang w:val="mi-NZ"/>
    </w:rPr>
  </w:style>
  <w:style w:type="paragraph" w:styleId="NoSpacing">
    <w:name w:val="No Spacing"/>
    <w:uiPriority w:val="1"/>
    <w:qFormat/>
    <w:rsid w:val="006A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5C6F"/>
    <w:rPr>
      <w:b/>
      <w:sz w:val="28"/>
      <w:szCs w:val="28"/>
      <w:lang w:val="mi-NZ"/>
    </w:rPr>
  </w:style>
  <w:style w:type="paragraph" w:styleId="Header">
    <w:name w:val="header"/>
    <w:basedOn w:val="Normal"/>
    <w:link w:val="HeaderChar"/>
    <w:uiPriority w:val="99"/>
    <w:unhideWhenUsed/>
    <w:rsid w:val="003A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6F"/>
  </w:style>
  <w:style w:type="paragraph" w:styleId="Footer">
    <w:name w:val="footer"/>
    <w:basedOn w:val="Normal"/>
    <w:link w:val="FooterChar"/>
    <w:uiPriority w:val="99"/>
    <w:unhideWhenUsed/>
    <w:rsid w:val="003A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6F"/>
  </w:style>
  <w:style w:type="paragraph" w:styleId="BodyText">
    <w:name w:val="Body Text"/>
    <w:basedOn w:val="Normal"/>
    <w:link w:val="BodyTextChar"/>
    <w:uiPriority w:val="99"/>
    <w:rsid w:val="003A5C6F"/>
    <w:pPr>
      <w:spacing w:before="360"/>
    </w:pPr>
    <w:rPr>
      <w:lang w:val="mi-NZ"/>
    </w:rPr>
  </w:style>
  <w:style w:type="character" w:customStyle="1" w:styleId="BodyTextChar">
    <w:name w:val="Body Text Char"/>
    <w:basedOn w:val="DefaultParagraphFont"/>
    <w:link w:val="BodyText"/>
    <w:uiPriority w:val="99"/>
    <w:rsid w:val="003A5C6F"/>
    <w:rPr>
      <w:lang w:val="mi-NZ"/>
    </w:rPr>
  </w:style>
  <w:style w:type="paragraph" w:customStyle="1" w:styleId="IntroText">
    <w:name w:val="Intro Text"/>
    <w:basedOn w:val="Normal"/>
    <w:qFormat/>
    <w:rsid w:val="003A5C6F"/>
    <w:pPr>
      <w:spacing w:before="720" w:after="480"/>
    </w:pPr>
    <w:rPr>
      <w:sz w:val="28"/>
      <w:szCs w:val="28"/>
      <w:lang w:val="mi-NZ"/>
    </w:rPr>
  </w:style>
  <w:style w:type="paragraph" w:customStyle="1" w:styleId="Bullet">
    <w:name w:val="Bullet"/>
    <w:basedOn w:val="Normal"/>
    <w:rsid w:val="003A5C6F"/>
    <w:pPr>
      <w:numPr>
        <w:numId w:val="14"/>
      </w:numPr>
    </w:pPr>
  </w:style>
  <w:style w:type="paragraph" w:customStyle="1" w:styleId="BulletPoints">
    <w:name w:val="Bullet Points"/>
    <w:basedOn w:val="Bullet"/>
    <w:qFormat/>
    <w:rsid w:val="003A5C6F"/>
    <w:pPr>
      <w:spacing w:after="240"/>
      <w:ind w:left="323" w:hanging="323"/>
    </w:pPr>
  </w:style>
  <w:style w:type="table" w:styleId="TableGrid">
    <w:name w:val="Table Grid"/>
    <w:basedOn w:val="TableNormal"/>
    <w:uiPriority w:val="39"/>
    <w:rsid w:val="003A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3A5C6F"/>
    <w:pPr>
      <w:spacing w:after="0" w:line="240" w:lineRule="auto"/>
    </w:pPr>
    <w:tblPr>
      <w:tblBorders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rFonts w:asciiTheme="majorHAnsi" w:hAnsiTheme="maj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BC4D31" w:themeFill="accent4"/>
      </w:tcPr>
    </w:tblStylePr>
  </w:style>
  <w:style w:type="paragraph" w:customStyle="1" w:styleId="TableHead">
    <w:name w:val="Table Head"/>
    <w:basedOn w:val="BodyText"/>
    <w:qFormat/>
    <w:rsid w:val="003A5C6F"/>
    <w:pPr>
      <w:spacing w:before="0" w:after="0" w:line="240" w:lineRule="auto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TableBody">
    <w:name w:val="Table Body"/>
    <w:basedOn w:val="BodyText"/>
    <w:qFormat/>
    <w:rsid w:val="003A5C6F"/>
    <w:pPr>
      <w:spacing w:before="0"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91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6B51"/>
    <w:rPr>
      <w:color w:val="0DB7BB" w:themeColor="hyperlink"/>
      <w:u w:val="single"/>
    </w:rPr>
  </w:style>
  <w:style w:type="table" w:styleId="LightShading-Accent1">
    <w:name w:val="Light Shading Accent 1"/>
    <w:basedOn w:val="TableNormal"/>
    <w:uiPriority w:val="60"/>
    <w:rsid w:val="00572749"/>
    <w:pPr>
      <w:spacing w:after="0" w:line="240" w:lineRule="auto"/>
    </w:pPr>
    <w:rPr>
      <w:color w:val="3DB1B9" w:themeColor="accent1" w:themeShade="BF"/>
    </w:rPr>
    <w:tblPr>
      <w:tblStyleRowBandSize w:val="1"/>
      <w:tblStyleColBandSize w:val="1"/>
      <w:tblBorders>
        <w:top w:val="single" w:sz="8" w:space="0" w:color="77CDD2" w:themeColor="accent1"/>
        <w:bottom w:val="single" w:sz="8" w:space="0" w:color="77CD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C6F"/>
    <w:pPr>
      <w:outlineLvl w:val="0"/>
    </w:pPr>
    <w:rPr>
      <w:color w:val="BC4D31" w:themeColor="accent4"/>
      <w:sz w:val="48"/>
      <w:szCs w:val="48"/>
      <w:lang w:val="mi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6F"/>
    <w:pPr>
      <w:spacing w:before="480"/>
      <w:outlineLvl w:val="1"/>
    </w:pPr>
    <w:rPr>
      <w:sz w:val="36"/>
      <w:szCs w:val="36"/>
      <w:lang w:val="mi-NZ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3A5C6F"/>
    <w:pPr>
      <w:spacing w:before="600" w:after="24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3A5C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5C6F"/>
  </w:style>
  <w:style w:type="paragraph" w:customStyle="1" w:styleId="Default">
    <w:name w:val="Default"/>
    <w:rsid w:val="00F05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C6F"/>
    <w:rPr>
      <w:color w:val="BC4D31" w:themeColor="accent4"/>
      <w:sz w:val="48"/>
      <w:szCs w:val="48"/>
      <w:lang w:val="mi-NZ"/>
    </w:rPr>
  </w:style>
  <w:style w:type="paragraph" w:styleId="ListParagraph">
    <w:name w:val="List Paragraph"/>
    <w:basedOn w:val="Normal"/>
    <w:uiPriority w:val="34"/>
    <w:qFormat/>
    <w:rsid w:val="00F0573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30"/>
    <w:pPr>
      <w:pBdr>
        <w:bottom w:val="single" w:sz="4" w:space="4" w:color="77CDD2" w:themeColor="accent1"/>
      </w:pBdr>
      <w:spacing w:before="200" w:after="280"/>
      <w:ind w:left="936" w:right="936"/>
    </w:pPr>
    <w:rPr>
      <w:b/>
      <w:bCs/>
      <w:i/>
      <w:iCs/>
      <w:color w:val="77CD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30"/>
    <w:rPr>
      <w:b/>
      <w:bCs/>
      <w:i/>
      <w:iCs/>
      <w:color w:val="77CDD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5C6F"/>
    <w:rPr>
      <w:sz w:val="36"/>
      <w:szCs w:val="36"/>
      <w:lang w:val="mi-NZ"/>
    </w:rPr>
  </w:style>
  <w:style w:type="paragraph" w:styleId="Title">
    <w:name w:val="Title"/>
    <w:basedOn w:val="Normal"/>
    <w:next w:val="Normal"/>
    <w:link w:val="TitleChar"/>
    <w:uiPriority w:val="10"/>
    <w:qFormat/>
    <w:rsid w:val="003A5C6F"/>
    <w:rPr>
      <w:color w:val="BC4D31" w:themeColor="accent4"/>
      <w:sz w:val="70"/>
      <w:szCs w:val="70"/>
      <w:lang w:val="mi-NZ"/>
    </w:rPr>
  </w:style>
  <w:style w:type="character" w:customStyle="1" w:styleId="TitleChar">
    <w:name w:val="Title Char"/>
    <w:basedOn w:val="DefaultParagraphFont"/>
    <w:link w:val="Title"/>
    <w:uiPriority w:val="10"/>
    <w:rsid w:val="003A5C6F"/>
    <w:rPr>
      <w:color w:val="BC4D31" w:themeColor="accent4"/>
      <w:sz w:val="70"/>
      <w:szCs w:val="70"/>
      <w:lang w:val="mi-NZ"/>
    </w:rPr>
  </w:style>
  <w:style w:type="paragraph" w:styleId="NoSpacing">
    <w:name w:val="No Spacing"/>
    <w:uiPriority w:val="1"/>
    <w:qFormat/>
    <w:rsid w:val="006A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5C6F"/>
    <w:rPr>
      <w:b/>
      <w:sz w:val="28"/>
      <w:szCs w:val="28"/>
      <w:lang w:val="mi-NZ"/>
    </w:rPr>
  </w:style>
  <w:style w:type="paragraph" w:styleId="Header">
    <w:name w:val="header"/>
    <w:basedOn w:val="Normal"/>
    <w:link w:val="HeaderChar"/>
    <w:uiPriority w:val="99"/>
    <w:unhideWhenUsed/>
    <w:rsid w:val="003A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6F"/>
  </w:style>
  <w:style w:type="paragraph" w:styleId="Footer">
    <w:name w:val="footer"/>
    <w:basedOn w:val="Normal"/>
    <w:link w:val="FooterChar"/>
    <w:uiPriority w:val="99"/>
    <w:unhideWhenUsed/>
    <w:rsid w:val="003A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6F"/>
  </w:style>
  <w:style w:type="paragraph" w:styleId="BodyText">
    <w:name w:val="Body Text"/>
    <w:basedOn w:val="Normal"/>
    <w:link w:val="BodyTextChar"/>
    <w:uiPriority w:val="99"/>
    <w:rsid w:val="003A5C6F"/>
    <w:pPr>
      <w:spacing w:before="360"/>
    </w:pPr>
    <w:rPr>
      <w:lang w:val="mi-NZ"/>
    </w:rPr>
  </w:style>
  <w:style w:type="character" w:customStyle="1" w:styleId="BodyTextChar">
    <w:name w:val="Body Text Char"/>
    <w:basedOn w:val="DefaultParagraphFont"/>
    <w:link w:val="BodyText"/>
    <w:uiPriority w:val="99"/>
    <w:rsid w:val="003A5C6F"/>
    <w:rPr>
      <w:lang w:val="mi-NZ"/>
    </w:rPr>
  </w:style>
  <w:style w:type="paragraph" w:customStyle="1" w:styleId="IntroText">
    <w:name w:val="Intro Text"/>
    <w:basedOn w:val="Normal"/>
    <w:qFormat/>
    <w:rsid w:val="003A5C6F"/>
    <w:pPr>
      <w:spacing w:before="720" w:after="480"/>
    </w:pPr>
    <w:rPr>
      <w:sz w:val="28"/>
      <w:szCs w:val="28"/>
      <w:lang w:val="mi-NZ"/>
    </w:rPr>
  </w:style>
  <w:style w:type="paragraph" w:customStyle="1" w:styleId="Bullet">
    <w:name w:val="Bullet"/>
    <w:basedOn w:val="Normal"/>
    <w:rsid w:val="003A5C6F"/>
    <w:pPr>
      <w:numPr>
        <w:numId w:val="14"/>
      </w:numPr>
    </w:pPr>
  </w:style>
  <w:style w:type="paragraph" w:customStyle="1" w:styleId="BulletPoints">
    <w:name w:val="Bullet Points"/>
    <w:basedOn w:val="Bullet"/>
    <w:qFormat/>
    <w:rsid w:val="003A5C6F"/>
    <w:pPr>
      <w:spacing w:after="240"/>
      <w:ind w:left="323" w:hanging="323"/>
    </w:pPr>
  </w:style>
  <w:style w:type="table" w:styleId="TableGrid">
    <w:name w:val="Table Grid"/>
    <w:basedOn w:val="TableNormal"/>
    <w:uiPriority w:val="39"/>
    <w:rsid w:val="003A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3A5C6F"/>
    <w:pPr>
      <w:spacing w:after="0" w:line="240" w:lineRule="auto"/>
    </w:pPr>
    <w:tblPr>
      <w:tblBorders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rFonts w:asciiTheme="majorHAnsi" w:hAnsiTheme="maj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BC4D31" w:themeFill="accent4"/>
      </w:tcPr>
    </w:tblStylePr>
  </w:style>
  <w:style w:type="paragraph" w:customStyle="1" w:styleId="TableHead">
    <w:name w:val="Table Head"/>
    <w:basedOn w:val="BodyText"/>
    <w:qFormat/>
    <w:rsid w:val="003A5C6F"/>
    <w:pPr>
      <w:spacing w:before="0" w:after="0" w:line="240" w:lineRule="auto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TableBody">
    <w:name w:val="Table Body"/>
    <w:basedOn w:val="BodyText"/>
    <w:qFormat/>
    <w:rsid w:val="003A5C6F"/>
    <w:pPr>
      <w:spacing w:before="0"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91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6B51"/>
    <w:rPr>
      <w:color w:val="0DB7BB" w:themeColor="hyperlink"/>
      <w:u w:val="single"/>
    </w:rPr>
  </w:style>
  <w:style w:type="table" w:styleId="LightShading-Accent1">
    <w:name w:val="Light Shading Accent 1"/>
    <w:basedOn w:val="TableNormal"/>
    <w:uiPriority w:val="60"/>
    <w:rsid w:val="00572749"/>
    <w:pPr>
      <w:spacing w:after="0" w:line="240" w:lineRule="auto"/>
    </w:pPr>
    <w:rPr>
      <w:color w:val="3DB1B9" w:themeColor="accent1" w:themeShade="BF"/>
    </w:rPr>
    <w:tblPr>
      <w:tblStyleRowBandSize w:val="1"/>
      <w:tblStyleColBandSize w:val="1"/>
      <w:tblBorders>
        <w:top w:val="single" w:sz="8" w:space="0" w:color="77CDD2" w:themeColor="accent1"/>
        <w:bottom w:val="single" w:sz="8" w:space="0" w:color="77CD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psr2\AppData\Roaming\Microsoft\Templates\e-Invoicing.dotx" TargetMode="External"/></Relationships>
</file>

<file path=word/theme/theme1.xml><?xml version="1.0" encoding="utf-8"?>
<a:theme xmlns:a="http://schemas.openxmlformats.org/drawingml/2006/main" name="e-Invoicing theme">
  <a:themeElements>
    <a:clrScheme name="eInvoicin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7CDD2"/>
      </a:accent1>
      <a:accent2>
        <a:srgbClr val="E28338"/>
      </a:accent2>
      <a:accent3>
        <a:srgbClr val="0DB7BB"/>
      </a:accent3>
      <a:accent4>
        <a:srgbClr val="BC4D31"/>
      </a:accent4>
      <a:accent5>
        <a:srgbClr val="1A2D39"/>
      </a:accent5>
      <a:accent6>
        <a:srgbClr val="808080"/>
      </a:accent6>
      <a:hlink>
        <a:srgbClr val="0DB7BB"/>
      </a:hlink>
      <a:folHlink>
        <a:srgbClr val="77CDD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F9D6B-54AC-40FA-86E7-49772BB1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</Template>
  <TotalTime>417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Provider information for website</vt:lpstr>
    </vt:vector>
  </TitlesOfParts>
  <Company>Ministry of Economic Development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Provider information for NZPEPPOL website</dc:title>
  <dc:creator>Reade Thompson-Trott</dc:creator>
  <cp:lastModifiedBy>Reade Thompson-Trott</cp:lastModifiedBy>
  <cp:revision>27</cp:revision>
  <dcterms:created xsi:type="dcterms:W3CDTF">2019-06-20T22:31:00Z</dcterms:created>
  <dcterms:modified xsi:type="dcterms:W3CDTF">2019-11-06T23:18:00Z</dcterms:modified>
</cp:coreProperties>
</file>